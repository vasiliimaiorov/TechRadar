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7BB9" w14:textId="77777777" w:rsidR="004A772A" w:rsidRPr="00457887" w:rsidRDefault="00BB4DEE" w:rsidP="00457887">
      <w:pPr>
        <w:jc w:val="center"/>
        <w:rPr>
          <w:b/>
          <w:bCs/>
          <w:sz w:val="28"/>
          <w:szCs w:val="28"/>
        </w:rPr>
      </w:pPr>
      <w:proofErr w:type="spellStart"/>
      <w:r w:rsidRPr="00457887">
        <w:rPr>
          <w:b/>
          <w:bCs/>
          <w:sz w:val="28"/>
          <w:szCs w:val="28"/>
        </w:rPr>
        <w:t>Техрадар</w:t>
      </w:r>
      <w:proofErr w:type="spellEnd"/>
    </w:p>
    <w:p w14:paraId="003E3A85" w14:textId="77777777" w:rsidR="00BB4DEE" w:rsidRDefault="00BB4DEE"/>
    <w:p w14:paraId="6E57B510" w14:textId="77777777" w:rsidR="00457887" w:rsidRDefault="00457887"/>
    <w:p w14:paraId="35CA2239" w14:textId="77777777" w:rsidR="00457887" w:rsidRDefault="00457887" w:rsidP="00457887">
      <w:proofErr w:type="spellStart"/>
      <w:r w:rsidRPr="00457887">
        <w:rPr>
          <w:b/>
          <w:bCs/>
        </w:rPr>
        <w:t>Техрадар</w:t>
      </w:r>
      <w:proofErr w:type="spellEnd"/>
      <w:r w:rsidRPr="00457887">
        <w:t xml:space="preserve"> </w:t>
      </w:r>
      <w:proofErr w:type="gramStart"/>
      <w:r w:rsidRPr="00457887">
        <w:t>- это</w:t>
      </w:r>
      <w:proofErr w:type="gramEnd"/>
      <w:r w:rsidRPr="00457887">
        <w:t xml:space="preserve"> инструмент, который наглядно показывает, какие технологии и инструменты используются в компании, стриме, команде, сообществе и т.д.</w:t>
      </w:r>
    </w:p>
    <w:p w14:paraId="268FACDD" w14:textId="77777777" w:rsidR="00457887" w:rsidRPr="00457887" w:rsidRDefault="00457887" w:rsidP="00457887"/>
    <w:p w14:paraId="70E7710D" w14:textId="77777777" w:rsidR="00457887" w:rsidRPr="00457887" w:rsidRDefault="00457887" w:rsidP="00457887">
      <w:proofErr w:type="spellStart"/>
      <w:r w:rsidRPr="00457887">
        <w:t>Техрадар</w:t>
      </w:r>
      <w:proofErr w:type="spellEnd"/>
      <w:r w:rsidRPr="00457887">
        <w:t xml:space="preserve"> обеспечивает быструю аналитику при выборе основного стека технологий или вспомогательных инструментов при проектировании и реализации ИТ решения.</w:t>
      </w:r>
    </w:p>
    <w:p w14:paraId="79E8E699" w14:textId="77777777" w:rsidR="00457887" w:rsidRDefault="00457887"/>
    <w:p w14:paraId="76E3648E" w14:textId="77777777" w:rsidR="00457887" w:rsidRDefault="00457887">
      <w:r>
        <w:t>Функциональные возможности се</w:t>
      </w:r>
      <w:bookmarkStart w:id="0" w:name="_GoBack"/>
      <w:bookmarkEnd w:id="0"/>
      <w:r>
        <w:t>рвиса:</w:t>
      </w:r>
    </w:p>
    <w:p w14:paraId="0C9587DC" w14:textId="77777777" w:rsidR="00457887" w:rsidRPr="00457887" w:rsidRDefault="00457887" w:rsidP="00457887">
      <w:pPr>
        <w:numPr>
          <w:ilvl w:val="0"/>
          <w:numId w:val="1"/>
        </w:numPr>
      </w:pPr>
      <w:r>
        <w:t>Ведение к</w:t>
      </w:r>
      <w:r w:rsidRPr="00457887">
        <w:t>аталог</w:t>
      </w:r>
      <w:r>
        <w:t>а</w:t>
      </w:r>
      <w:r w:rsidRPr="00457887">
        <w:t xml:space="preserve"> технологий, продуктов, инструментов (регистрация, категоризация, редактирование, обновление, </w:t>
      </w:r>
      <w:proofErr w:type="spellStart"/>
      <w:r w:rsidRPr="00457887">
        <w:t>версионирование</w:t>
      </w:r>
      <w:proofErr w:type="spellEnd"/>
      <w:r w:rsidRPr="00457887">
        <w:t>, архивирование, удаление и т.д.)</w:t>
      </w:r>
    </w:p>
    <w:p w14:paraId="5F89C887" w14:textId="77777777" w:rsidR="00457887" w:rsidRPr="00457887" w:rsidRDefault="00457887" w:rsidP="00457887">
      <w:pPr>
        <w:numPr>
          <w:ilvl w:val="0"/>
          <w:numId w:val="1"/>
        </w:numPr>
      </w:pPr>
      <w:r w:rsidRPr="00457887">
        <w:t>Опросы и статистика</w:t>
      </w:r>
    </w:p>
    <w:p w14:paraId="43DED96E" w14:textId="77777777" w:rsidR="00457887" w:rsidRDefault="00457887" w:rsidP="00457887">
      <w:pPr>
        <w:numPr>
          <w:ilvl w:val="0"/>
          <w:numId w:val="1"/>
        </w:numPr>
      </w:pPr>
      <w:r w:rsidRPr="00457887">
        <w:t>Голосование и рейтинг</w:t>
      </w:r>
    </w:p>
    <w:p w14:paraId="57482A80" w14:textId="77777777" w:rsidR="00457887" w:rsidRDefault="00457887" w:rsidP="00457887">
      <w:pPr>
        <w:numPr>
          <w:ilvl w:val="0"/>
          <w:numId w:val="1"/>
        </w:numPr>
      </w:pPr>
      <w:r w:rsidRPr="00457887">
        <w:t>Визуализация</w:t>
      </w:r>
    </w:p>
    <w:p w14:paraId="06934CAA" w14:textId="77777777" w:rsidR="00457887" w:rsidRDefault="00457887" w:rsidP="00457887"/>
    <w:p w14:paraId="5BF0D944" w14:textId="77777777" w:rsidR="00457887" w:rsidRDefault="00457887" w:rsidP="0042036D">
      <w:r w:rsidRPr="0042036D">
        <w:t xml:space="preserve">Для реализации сервиса может быть выбран продукт </w:t>
      </w:r>
      <w:proofErr w:type="spellStart"/>
      <w:r w:rsidRPr="0042036D">
        <w:t>zalando</w:t>
      </w:r>
      <w:proofErr w:type="spellEnd"/>
      <w:r w:rsidRPr="0042036D">
        <w:t xml:space="preserve">. Это реализация </w:t>
      </w:r>
      <w:proofErr w:type="spellStart"/>
      <w:r w:rsidRPr="0042036D">
        <w:t>техрадара</w:t>
      </w:r>
      <w:proofErr w:type="spellEnd"/>
      <w:r w:rsidRPr="0042036D">
        <w:t xml:space="preserve"> с открытым исходным кодом, в который легко вносятся правки и управление списком технологий.</w:t>
      </w:r>
    </w:p>
    <w:p w14:paraId="41CBF8CB" w14:textId="77777777" w:rsidR="00A33666" w:rsidRDefault="00A33666" w:rsidP="0042036D"/>
    <w:p w14:paraId="49145D96" w14:textId="77777777" w:rsidR="00A33666" w:rsidRPr="0042036D" w:rsidRDefault="00D80BBB" w:rsidP="00A33666">
      <w:hyperlink r:id="rId6" w:history="1">
        <w:r w:rsidR="00A33666" w:rsidRPr="0042036D">
          <w:rPr>
            <w:rStyle w:val="a7"/>
          </w:rPr>
          <w:t>https://opensource.zalando.com/tech-radar/</w:t>
        </w:r>
      </w:hyperlink>
    </w:p>
    <w:p w14:paraId="2D57152A" w14:textId="77777777" w:rsidR="00A33666" w:rsidRPr="0042036D" w:rsidRDefault="00D80BBB" w:rsidP="00A33666">
      <w:hyperlink r:id="rId7" w:history="1">
        <w:r w:rsidR="00A33666" w:rsidRPr="0042036D">
          <w:rPr>
            <w:rStyle w:val="a7"/>
          </w:rPr>
          <w:t>https://github.com/zalando/tech-radar</w:t>
        </w:r>
      </w:hyperlink>
    </w:p>
    <w:p w14:paraId="00D3C5A7" w14:textId="77777777" w:rsidR="00A33666" w:rsidRDefault="00A33666" w:rsidP="0042036D"/>
    <w:p w14:paraId="57523F87" w14:textId="77777777" w:rsidR="0042036D" w:rsidRDefault="0042036D" w:rsidP="0042036D"/>
    <w:p w14:paraId="095C102A" w14:textId="77777777" w:rsidR="00A33666" w:rsidRDefault="00A33666" w:rsidP="0042036D">
      <w:r>
        <w:fldChar w:fldCharType="begin"/>
      </w:r>
      <w:r>
        <w:instrText xml:space="preserve"> INCLUDEPICTURE "https://habrastorage.org/r/w1560/getpro/habr/upload_files/5ef/9c8/ba2/5ef9c8ba2b2e155511516ef99da2c40e.png"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B7AEF4" wp14:editId="1EBF7D44">
            <wp:extent cx="5940425" cy="3341370"/>
            <wp:effectExtent l="0" t="0" r="3175" b="0"/>
            <wp:docPr id="1863570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E4CC56" w14:textId="77777777" w:rsidR="00A33666" w:rsidRDefault="00A33666" w:rsidP="0042036D"/>
    <w:p w14:paraId="037FD81C" w14:textId="77777777" w:rsidR="00A33666" w:rsidRDefault="00A33666" w:rsidP="0042036D"/>
    <w:p w14:paraId="5A926DFB" w14:textId="77777777" w:rsidR="0042036D" w:rsidRDefault="0042036D" w:rsidP="0042036D">
      <w:proofErr w:type="spellStart"/>
      <w:r w:rsidRPr="0042036D">
        <w:t>Техрадар</w:t>
      </w:r>
      <w:proofErr w:type="spellEnd"/>
      <w:r w:rsidRPr="0042036D">
        <w:t xml:space="preserve"> состоит </w:t>
      </w:r>
      <w:r>
        <w:t xml:space="preserve">из </w:t>
      </w:r>
      <w:r w:rsidRPr="0042036D">
        <w:t>списка технологий, инструментов, платформ, языков и фреймворков, которые ранжированы по направлениям и применимости</w:t>
      </w:r>
      <w:r>
        <w:t>.</w:t>
      </w:r>
    </w:p>
    <w:p w14:paraId="3E921EC9" w14:textId="77777777" w:rsidR="0042036D" w:rsidRDefault="0042036D" w:rsidP="0042036D"/>
    <w:p w14:paraId="06B3CE61" w14:textId="77777777" w:rsidR="0042036D" w:rsidRDefault="0042036D" w:rsidP="0042036D">
      <w:r>
        <w:t>На радаре 4 секции:</w:t>
      </w:r>
    </w:p>
    <w:p w14:paraId="3B010C0C" w14:textId="77777777" w:rsidR="0042036D" w:rsidRDefault="0042036D" w:rsidP="0042036D">
      <w:pPr>
        <w:pStyle w:val="a3"/>
        <w:numPr>
          <w:ilvl w:val="0"/>
          <w:numId w:val="3"/>
        </w:numPr>
      </w:pPr>
      <w:r w:rsidRPr="0042036D">
        <w:rPr>
          <w:lang w:val="en-US"/>
        </w:rPr>
        <w:lastRenderedPageBreak/>
        <w:t>Languages</w:t>
      </w:r>
      <w:r w:rsidRPr="0042036D">
        <w:t xml:space="preserve">. </w:t>
      </w:r>
      <w:r>
        <w:t>Все про уровень языков</w:t>
      </w:r>
    </w:p>
    <w:p w14:paraId="3237F3AA" w14:textId="77777777" w:rsidR="0042036D" w:rsidRDefault="0042036D" w:rsidP="0042036D">
      <w:pPr>
        <w:pStyle w:val="a3"/>
        <w:numPr>
          <w:ilvl w:val="0"/>
          <w:numId w:val="3"/>
        </w:numPr>
      </w:pPr>
      <w:r w:rsidRPr="0042036D">
        <w:rPr>
          <w:lang w:val="en-US"/>
        </w:rPr>
        <w:t>Tools</w:t>
      </w:r>
      <w:r w:rsidRPr="0042036D">
        <w:t xml:space="preserve">. </w:t>
      </w:r>
      <w:r>
        <w:t>Инструменты, которые используются при разработке</w:t>
      </w:r>
    </w:p>
    <w:p w14:paraId="278B894A" w14:textId="77777777" w:rsidR="0042036D" w:rsidRDefault="0042036D" w:rsidP="0042036D">
      <w:pPr>
        <w:pStyle w:val="a3"/>
        <w:numPr>
          <w:ilvl w:val="0"/>
          <w:numId w:val="3"/>
        </w:numPr>
      </w:pPr>
      <w:r w:rsidRPr="0042036D">
        <w:rPr>
          <w:lang w:val="en-US"/>
        </w:rPr>
        <w:t>Techniques</w:t>
      </w:r>
      <w:r w:rsidRPr="0042036D">
        <w:t xml:space="preserve">. </w:t>
      </w:r>
      <w:r>
        <w:t>Техники, которые могут использоваться при разработке</w:t>
      </w:r>
    </w:p>
    <w:p w14:paraId="2F1EAF21" w14:textId="77777777" w:rsidR="0042036D" w:rsidRDefault="0042036D" w:rsidP="0042036D">
      <w:pPr>
        <w:pStyle w:val="a3"/>
        <w:numPr>
          <w:ilvl w:val="0"/>
          <w:numId w:val="3"/>
        </w:numPr>
      </w:pPr>
      <w:r w:rsidRPr="0042036D">
        <w:rPr>
          <w:lang w:val="en-US"/>
        </w:rPr>
        <w:t>Platforms</w:t>
      </w:r>
      <w:r w:rsidRPr="0042036D">
        <w:t xml:space="preserve">. </w:t>
      </w:r>
      <w:r>
        <w:t>Компоненты инфраструктуры или сервисы</w:t>
      </w:r>
    </w:p>
    <w:p w14:paraId="47315742" w14:textId="77777777" w:rsidR="0042036D" w:rsidRDefault="0042036D" w:rsidP="0042036D"/>
    <w:p w14:paraId="4AED69C0" w14:textId="77777777" w:rsidR="0042036D" w:rsidRDefault="0042036D" w:rsidP="0042036D">
      <w:r w:rsidRPr="0042036D">
        <w:t>Кольца в круге от центра до периферии означают статус использования технологии: в центре — самые эффективные, на периферии — наименее эффективные</w:t>
      </w:r>
      <w:r>
        <w:t>.</w:t>
      </w:r>
    </w:p>
    <w:p w14:paraId="10FEBE60" w14:textId="77777777" w:rsidR="0042036D" w:rsidRDefault="0042036D" w:rsidP="0042036D"/>
    <w:p w14:paraId="17DA1144" w14:textId="77777777" w:rsidR="0042036D" w:rsidRDefault="0042036D" w:rsidP="0042036D">
      <w:r>
        <w:t>В каждой секции технологии расположены в четырех категориях:</w:t>
      </w:r>
    </w:p>
    <w:p w14:paraId="23D50D82" w14:textId="77777777" w:rsidR="0042036D" w:rsidRDefault="0042036D" w:rsidP="0042036D">
      <w:pPr>
        <w:pStyle w:val="a3"/>
        <w:numPr>
          <w:ilvl w:val="0"/>
          <w:numId w:val="4"/>
        </w:numPr>
      </w:pPr>
      <w:r w:rsidRPr="0042036D">
        <w:rPr>
          <w:lang w:val="en-US"/>
        </w:rPr>
        <w:t>Hold</w:t>
      </w:r>
      <w:r w:rsidRPr="0042036D">
        <w:t xml:space="preserve">. </w:t>
      </w:r>
      <w:r>
        <w:t>Приостановить использование или отказаться</w:t>
      </w:r>
    </w:p>
    <w:p w14:paraId="3F7409B8" w14:textId="77777777" w:rsidR="0042036D" w:rsidRDefault="0042036D" w:rsidP="0042036D">
      <w:pPr>
        <w:pStyle w:val="a3"/>
        <w:numPr>
          <w:ilvl w:val="0"/>
          <w:numId w:val="4"/>
        </w:numPr>
      </w:pPr>
      <w:r w:rsidRPr="0042036D">
        <w:rPr>
          <w:lang w:val="en-US"/>
        </w:rPr>
        <w:t>Assess</w:t>
      </w:r>
      <w:r w:rsidRPr="0042036D">
        <w:t xml:space="preserve">. </w:t>
      </w:r>
      <w:r>
        <w:t>Стоит понаблюдать за технологией</w:t>
      </w:r>
    </w:p>
    <w:p w14:paraId="61A5BB59" w14:textId="77777777" w:rsidR="0042036D" w:rsidRDefault="0042036D" w:rsidP="0042036D">
      <w:pPr>
        <w:pStyle w:val="a3"/>
        <w:numPr>
          <w:ilvl w:val="0"/>
          <w:numId w:val="4"/>
        </w:numPr>
      </w:pPr>
      <w:r w:rsidRPr="0042036D">
        <w:rPr>
          <w:lang w:val="en-US"/>
        </w:rPr>
        <w:t>Trial</w:t>
      </w:r>
      <w:r w:rsidRPr="0042036D">
        <w:t xml:space="preserve">. </w:t>
      </w:r>
      <w:r>
        <w:t xml:space="preserve">Стоит </w:t>
      </w:r>
      <w:proofErr w:type="spellStart"/>
      <w:r>
        <w:t>потестировать</w:t>
      </w:r>
      <w:proofErr w:type="spellEnd"/>
      <w:r>
        <w:t xml:space="preserve"> и сделать выводы</w:t>
      </w:r>
    </w:p>
    <w:p w14:paraId="2E112790" w14:textId="77777777" w:rsidR="0042036D" w:rsidRPr="0042036D" w:rsidRDefault="0042036D" w:rsidP="0042036D">
      <w:pPr>
        <w:pStyle w:val="a3"/>
        <w:numPr>
          <w:ilvl w:val="0"/>
          <w:numId w:val="4"/>
        </w:numPr>
      </w:pPr>
      <w:r w:rsidRPr="0042036D">
        <w:rPr>
          <w:lang w:val="en-US"/>
        </w:rPr>
        <w:t xml:space="preserve">Adopt. </w:t>
      </w:r>
      <w:r>
        <w:t>Можно смело внедрять</w:t>
      </w:r>
    </w:p>
    <w:p w14:paraId="63279E2B" w14:textId="77777777" w:rsidR="00457887" w:rsidRPr="0042036D" w:rsidRDefault="00457887" w:rsidP="0042036D"/>
    <w:p w14:paraId="01EBD62E" w14:textId="77777777" w:rsidR="00457887" w:rsidRPr="0042036D" w:rsidRDefault="00457887" w:rsidP="0042036D">
      <w:r w:rsidRPr="0042036D">
        <w:t>Полезные ссылки:</w:t>
      </w:r>
    </w:p>
    <w:p w14:paraId="4F844E2B" w14:textId="77777777" w:rsidR="00457887" w:rsidRPr="0042036D" w:rsidRDefault="00D80BBB" w:rsidP="0042036D">
      <w:hyperlink r:id="rId9" w:history="1">
        <w:r w:rsidR="00457887" w:rsidRPr="0042036D">
          <w:rPr>
            <w:rStyle w:val="a7"/>
          </w:rPr>
          <w:t>https://habr.com/ru/company/X5Tech/blog/647365/</w:t>
        </w:r>
      </w:hyperlink>
    </w:p>
    <w:sectPr w:rsidR="00457887" w:rsidRPr="0042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7795"/>
    <w:multiLevelType w:val="hybridMultilevel"/>
    <w:tmpl w:val="D7AEA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B04"/>
    <w:multiLevelType w:val="hybridMultilevel"/>
    <w:tmpl w:val="3AAA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67A8"/>
    <w:multiLevelType w:val="hybridMultilevel"/>
    <w:tmpl w:val="D538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3A4E"/>
    <w:multiLevelType w:val="hybridMultilevel"/>
    <w:tmpl w:val="1DAEE1FC"/>
    <w:lvl w:ilvl="0" w:tplc="0F9A0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47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0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4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3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E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D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0F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6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EE"/>
    <w:rsid w:val="0042036D"/>
    <w:rsid w:val="00457887"/>
    <w:rsid w:val="004A772A"/>
    <w:rsid w:val="006070FB"/>
    <w:rsid w:val="0084041B"/>
    <w:rsid w:val="0086316B"/>
    <w:rsid w:val="00A33666"/>
    <w:rsid w:val="00BB4DEE"/>
    <w:rsid w:val="00D8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F3D7"/>
  <w15:chartTrackingRefBased/>
  <w15:docId w15:val="{EE0D836D-FADD-2742-B8E3-B2DC29F4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87"/>
    <w:pPr>
      <w:ind w:left="720"/>
      <w:contextualSpacing/>
    </w:pPr>
  </w:style>
  <w:style w:type="paragraph" w:customStyle="1" w:styleId="me">
    <w:name w:val="me"/>
    <w:basedOn w:val="a"/>
    <w:rsid w:val="004578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jq">
    <w:name w:val="jq"/>
    <w:basedOn w:val="a0"/>
    <w:rsid w:val="00457887"/>
  </w:style>
  <w:style w:type="character" w:styleId="a4">
    <w:name w:val="Strong"/>
    <w:basedOn w:val="a0"/>
    <w:uiPriority w:val="22"/>
    <w:qFormat/>
    <w:rsid w:val="00457887"/>
    <w:rPr>
      <w:b/>
      <w:bCs/>
    </w:rPr>
  </w:style>
  <w:style w:type="character" w:styleId="a5">
    <w:name w:val="Emphasis"/>
    <w:basedOn w:val="a0"/>
    <w:uiPriority w:val="20"/>
    <w:qFormat/>
    <w:rsid w:val="00457887"/>
    <w:rPr>
      <w:i/>
      <w:iCs/>
    </w:rPr>
  </w:style>
  <w:style w:type="paragraph" w:styleId="a6">
    <w:name w:val="Normal (Web)"/>
    <w:basedOn w:val="a"/>
    <w:uiPriority w:val="99"/>
    <w:unhideWhenUsed/>
    <w:rsid w:val="004578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45788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20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0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zalando/tech-ra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.zalando.com/tech-rad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X5Tech/blog/64736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72;&#1089;&#1080;&#1083;&#1080;&#1081;\Downloads\&#1058;&#1047;%20&#8212;%20&#1082;&#1086;&#1087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645FC41-BDFD-4CC5-83A5-833A316F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— копия.dotx</Template>
  <TotalTime>34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Тиунов Игорь Сергеевич</dc:creator>
  <cp:keywords/>
  <dc:description/>
  <cp:lastModifiedBy>Василий Майоров</cp:lastModifiedBy>
  <cp:revision>3</cp:revision>
  <dcterms:created xsi:type="dcterms:W3CDTF">2024-08-14T18:09:00Z</dcterms:created>
  <dcterms:modified xsi:type="dcterms:W3CDTF">2024-08-16T21:02:00Z</dcterms:modified>
</cp:coreProperties>
</file>